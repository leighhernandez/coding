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3DC34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287AFA9" w14:textId="31CC3946" w:rsidR="00692703" w:rsidRPr="00CF1A49" w:rsidRDefault="00D439B7" w:rsidP="00913946">
            <w:pPr>
              <w:pStyle w:val="Title"/>
            </w:pPr>
            <w:r>
              <w:t>Leigh ann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Gausselin</w:t>
            </w:r>
          </w:p>
          <w:p w14:paraId="3A6AC8ED" w14:textId="12B8940D" w:rsidR="00692703" w:rsidRPr="00CF1A49" w:rsidRDefault="00D439B7" w:rsidP="00913946">
            <w:pPr>
              <w:pStyle w:val="ContactInfo"/>
              <w:contextualSpacing w:val="0"/>
            </w:pPr>
            <w:r>
              <w:t>5305 Eden Dr Oklahoma City, Oklahoma 73135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3D16CF319DF4E31A101ED2DF76BCE0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(714) 310-8602</w:t>
            </w:r>
          </w:p>
          <w:p w14:paraId="2DAB0078" w14:textId="228F990E" w:rsidR="00692703" w:rsidRPr="00CF1A49" w:rsidRDefault="00D439B7" w:rsidP="00913946">
            <w:pPr>
              <w:pStyle w:val="ContactInfoEmphasis"/>
              <w:contextualSpacing w:val="0"/>
            </w:pPr>
            <w:r>
              <w:t>leighannteh@gmail.com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593939783624877A9ACCD47BE2CE0B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D439B7">
              <w:t>https://www.linkedin.com/in/leigh-ann-gausselin/</w:t>
            </w:r>
            <w:r w:rsidR="00692703" w:rsidRPr="00CF1A49">
              <w:t xml:space="preserve"> </w:t>
            </w:r>
          </w:p>
        </w:tc>
      </w:tr>
      <w:tr w:rsidR="005579C9" w:rsidRPr="00CF1A49" w14:paraId="0B34FA7D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07A344C" w14:textId="77777777" w:rsidR="005579C9" w:rsidRDefault="005579C9" w:rsidP="005579C9"/>
        </w:tc>
      </w:tr>
    </w:tbl>
    <w:p w14:paraId="0A7A4DB4" w14:textId="77777777" w:rsidR="005579C9" w:rsidRDefault="005579C9" w:rsidP="005579C9">
      <w:pPr>
        <w:pStyle w:val="Header"/>
      </w:pPr>
    </w:p>
    <w:p w14:paraId="1103A006" w14:textId="34E48E9D" w:rsidR="005579C9" w:rsidRPr="005579C9" w:rsidRDefault="00D439B7" w:rsidP="005579C9">
      <w:pPr>
        <w:pStyle w:val="Header"/>
      </w:pPr>
      <w:r>
        <w:t>Tracy Lee</w:t>
      </w:r>
    </w:p>
    <w:p w14:paraId="531ED168" w14:textId="3319600C" w:rsidR="005579C9" w:rsidRPr="005579C9" w:rsidRDefault="00D439B7" w:rsidP="005579C9">
      <w:pPr>
        <w:pStyle w:val="Header"/>
      </w:pPr>
      <w:r>
        <w:t>CEO/Co-Founder</w:t>
      </w:r>
    </w:p>
    <w:p w14:paraId="60546AB5" w14:textId="3E943C09" w:rsidR="005579C9" w:rsidRDefault="00D439B7" w:rsidP="005579C9">
      <w:pPr>
        <w:pStyle w:val="Header"/>
      </w:pPr>
      <w:r>
        <w:t>This Dot</w:t>
      </w:r>
    </w:p>
    <w:p w14:paraId="57CFF49E" w14:textId="61841FDD" w:rsidR="00D439B7" w:rsidRDefault="00D439B7" w:rsidP="005579C9">
      <w:pPr>
        <w:pStyle w:val="Header"/>
      </w:pPr>
      <w:r>
        <w:t>Silicon Valley</w:t>
      </w:r>
    </w:p>
    <w:p w14:paraId="24C7429E" w14:textId="1E3BCE54" w:rsidR="00D439B7" w:rsidRDefault="00D439B7" w:rsidP="005579C9">
      <w:pPr>
        <w:pStyle w:val="Header"/>
      </w:pPr>
      <w:r>
        <w:t>PO BOX 2254</w:t>
      </w:r>
    </w:p>
    <w:p w14:paraId="77F3BC73" w14:textId="09C90694" w:rsidR="00D439B7" w:rsidRDefault="00D439B7" w:rsidP="00D439B7">
      <w:pPr>
        <w:pStyle w:val="Header"/>
        <w:rPr>
          <w:rFonts w:ascii="Arial" w:hAnsi="Arial" w:cs="Arial"/>
          <w:color w:val="ECF1F7"/>
        </w:rPr>
      </w:pPr>
      <w:r>
        <w:t>Cupertino, California 95015</w:t>
      </w:r>
    </w:p>
    <w:p w14:paraId="574728D3" w14:textId="77777777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5CC51D26" w14:textId="77777777" w:rsidTr="00BB7E51">
        <w:trPr>
          <w:trHeight w:val="8914"/>
        </w:trPr>
        <w:tc>
          <w:tcPr>
            <w:tcW w:w="9290" w:type="dxa"/>
          </w:tcPr>
          <w:p w14:paraId="5FF60EE0" w14:textId="77777777" w:rsidR="005579C9" w:rsidRDefault="005579C9" w:rsidP="005579C9">
            <w:pPr>
              <w:pStyle w:val="Header"/>
            </w:pPr>
          </w:p>
          <w:p w14:paraId="7DA59A9C" w14:textId="5EF9C799"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r w:rsidR="00D439B7">
              <w:t>Tracy lee</w:t>
            </w:r>
            <w:r w:rsidRPr="005579C9">
              <w:t>,</w:t>
            </w:r>
          </w:p>
          <w:p w14:paraId="552960CF" w14:textId="77777777" w:rsidR="005579C9" w:rsidRPr="00CF1A49" w:rsidRDefault="005579C9" w:rsidP="005579C9">
            <w:pPr>
              <w:pStyle w:val="Header"/>
            </w:pPr>
          </w:p>
          <w:p w14:paraId="2F73D512" w14:textId="4A0F0AB3" w:rsidR="005579C9" w:rsidRDefault="00D439B7" w:rsidP="005579C9">
            <w:r>
              <w:t xml:space="preserve">I’m excited to apply for the </w:t>
            </w:r>
            <w:r w:rsidR="0067032D">
              <w:t>Apprentice Program</w:t>
            </w:r>
            <w:bookmarkStart w:id="0" w:name="_GoBack"/>
            <w:bookmarkEnd w:id="0"/>
            <w:r>
              <w:t xml:space="preserve"> offered by This Dot. I saw your tweet about </w:t>
            </w:r>
            <w:r w:rsidR="00C949A2">
              <w:t xml:space="preserve">the opportunities for female developers </w:t>
            </w:r>
            <w:r>
              <w:t xml:space="preserve">and was </w:t>
            </w:r>
            <w:r w:rsidR="00D5137B">
              <w:t>recommended</w:t>
            </w:r>
            <w:r>
              <w:t xml:space="preserve"> by a friend</w:t>
            </w:r>
            <w:r w:rsidR="00C949A2">
              <w:t xml:space="preserve"> (Cecil John)</w:t>
            </w:r>
            <w:r>
              <w:t xml:space="preserve"> to </w:t>
            </w:r>
            <w:r w:rsidR="00C949A2">
              <w:t xml:space="preserve">apply because he knew I was trying to get my foot in the door </w:t>
            </w:r>
            <w:r w:rsidR="007B7CEF">
              <w:t>of</w:t>
            </w:r>
            <w:r w:rsidR="00C949A2">
              <w:t xml:space="preserve"> the tech industry.</w:t>
            </w:r>
          </w:p>
          <w:p w14:paraId="09C1CE49" w14:textId="77777777" w:rsidR="005579C9" w:rsidRPr="005579C9" w:rsidRDefault="005579C9" w:rsidP="005579C9"/>
          <w:p w14:paraId="71F32EB3" w14:textId="7A26632C" w:rsidR="00C949A2" w:rsidRDefault="00C949A2" w:rsidP="005579C9">
            <w:r>
              <w:t xml:space="preserve">I have been spending the last few months on Treehouse.com </w:t>
            </w:r>
            <w:r w:rsidR="007B7CEF">
              <w:t>specifically learning the</w:t>
            </w:r>
            <w:r>
              <w:t xml:space="preserve"> </w:t>
            </w:r>
            <w:r w:rsidR="00D5137B">
              <w:t>F</w:t>
            </w:r>
            <w:r>
              <w:t>ront-</w:t>
            </w:r>
            <w:r w:rsidR="00D5137B">
              <w:t>E</w:t>
            </w:r>
            <w:r>
              <w:t xml:space="preserve">nd </w:t>
            </w:r>
            <w:r w:rsidR="00D5137B">
              <w:t>W</w:t>
            </w:r>
            <w:r>
              <w:t xml:space="preserve">eb </w:t>
            </w:r>
            <w:r w:rsidR="00D5137B">
              <w:t>D</w:t>
            </w:r>
            <w:r>
              <w:t>eveloper</w:t>
            </w:r>
            <w:r w:rsidR="007B7CEF">
              <w:t xml:space="preserve"> </w:t>
            </w:r>
            <w:r w:rsidR="00D5137B">
              <w:t>T</w:t>
            </w:r>
            <w:r w:rsidR="007B7CEF">
              <w:t>rack</w:t>
            </w:r>
            <w:r>
              <w:t>. I have studied HTML, CSS, and JavaScript. I ha</w:t>
            </w:r>
            <w:r w:rsidR="00D5137B">
              <w:t>ve</w:t>
            </w:r>
            <w:r>
              <w:t xml:space="preserve"> a wonderful mentor who was a good friend long before I knew he was a web developer</w:t>
            </w:r>
            <w:r w:rsidR="00D5137B">
              <w:t xml:space="preserve">/content creator on </w:t>
            </w:r>
            <w:proofErr w:type="spellStart"/>
            <w:r w:rsidR="00D5137B">
              <w:t>Youtube</w:t>
            </w:r>
            <w:proofErr w:type="spellEnd"/>
            <w:r>
              <w:t xml:space="preserve">, with whom I meet up weekly on Zoom to discuss any questions I have. His name is Chris Sean and he is willing to talk about my work ethic and abilities if </w:t>
            </w:r>
            <w:r w:rsidR="007B7CEF">
              <w:t xml:space="preserve">a reference is </w:t>
            </w:r>
            <w:r>
              <w:t xml:space="preserve">needed. </w:t>
            </w:r>
          </w:p>
          <w:p w14:paraId="319F9265" w14:textId="77777777" w:rsidR="00C949A2" w:rsidRDefault="00C949A2" w:rsidP="005579C9"/>
          <w:p w14:paraId="3D84C64B" w14:textId="31715F77" w:rsidR="00C949A2" w:rsidRDefault="00C949A2" w:rsidP="005579C9">
            <w:r>
              <w:t xml:space="preserve">I am a quick learner and am passionate </w:t>
            </w:r>
            <w:r w:rsidR="00D5137B">
              <w:t xml:space="preserve">about </w:t>
            </w:r>
            <w:r>
              <w:t xml:space="preserve">working with people in an effective manner. I have </w:t>
            </w:r>
            <w:r w:rsidR="00D5137B">
              <w:t xml:space="preserve">years of experience </w:t>
            </w:r>
            <w:r>
              <w:t>in teaching and photograp</w:t>
            </w:r>
            <w:r w:rsidR="007B7CEF">
              <w:t>hy</w:t>
            </w:r>
            <w:r>
              <w:t xml:space="preserve">, </w:t>
            </w:r>
            <w:r w:rsidR="007B7CEF">
              <w:t xml:space="preserve">all while </w:t>
            </w:r>
            <w:r>
              <w:t>w</w:t>
            </w:r>
            <w:r w:rsidR="007B7CEF">
              <w:t xml:space="preserve">orking </w:t>
            </w:r>
            <w:r>
              <w:t xml:space="preserve">at home to take care of my young girls who have special needs. They are older now and </w:t>
            </w:r>
            <w:r w:rsidR="00D5137B">
              <w:t xml:space="preserve">I hope </w:t>
            </w:r>
            <w:r>
              <w:t xml:space="preserve">to continue to grow my skills to advance myself </w:t>
            </w:r>
            <w:r w:rsidR="007B7CEF">
              <w:t>during</w:t>
            </w:r>
            <w:r>
              <w:t xml:space="preserve"> my career</w:t>
            </w:r>
            <w:r w:rsidR="007B7CEF">
              <w:t xml:space="preserve"> change.</w:t>
            </w:r>
            <w:r>
              <w:t xml:space="preserve"> I am the first of my family to be born on American soil and I am passionate about showing my girls that I can do anything I set my mind to</w:t>
            </w:r>
            <w:r w:rsidR="007B7CEF">
              <w:t>. I want to be the best role model I can be for the</w:t>
            </w:r>
            <w:r w:rsidR="00D5137B">
              <w:t>m.</w:t>
            </w:r>
          </w:p>
          <w:p w14:paraId="65681AEA" w14:textId="77777777" w:rsidR="00D5137B" w:rsidRDefault="00D5137B" w:rsidP="005579C9"/>
          <w:p w14:paraId="76F1307B" w14:textId="0E6AC76D" w:rsidR="00C949A2" w:rsidRDefault="00C949A2" w:rsidP="005579C9">
            <w:r>
              <w:t xml:space="preserve">I truly believe I can contribute a lot to your company and </w:t>
            </w:r>
            <w:r w:rsidR="00D5137B">
              <w:t>its inclusive</w:t>
            </w:r>
            <w:r>
              <w:t xml:space="preserve"> culture. I am </w:t>
            </w:r>
            <w:r w:rsidR="007B7CEF">
              <w:t>extroverted and friendly</w:t>
            </w:r>
            <w:r>
              <w:t xml:space="preserve">, a </w:t>
            </w:r>
            <w:r w:rsidR="007B7CEF">
              <w:t xml:space="preserve">student at heart, </w:t>
            </w:r>
            <w:r>
              <w:t xml:space="preserve">and a </w:t>
            </w:r>
            <w:r w:rsidR="007B7CEF">
              <w:t xml:space="preserve">great </w:t>
            </w:r>
            <w:r>
              <w:t>team player. Thank you for reading my resume and please feel free to contact me for any further questions.</w:t>
            </w:r>
          </w:p>
          <w:p w14:paraId="0937E625" w14:textId="45D8F69B" w:rsidR="005579C9" w:rsidRDefault="005579C9" w:rsidP="00C949A2"/>
          <w:p w14:paraId="4084DC0E" w14:textId="679BC970" w:rsidR="005579C9" w:rsidRPr="00BF09B3" w:rsidRDefault="00C949A2" w:rsidP="005579C9">
            <w:r>
              <w:t>Sincerely,</w:t>
            </w:r>
          </w:p>
          <w:p w14:paraId="43FACAEB" w14:textId="773F39C0" w:rsidR="005579C9" w:rsidRDefault="00D439B7" w:rsidP="005579C9">
            <w:r>
              <w:t>Leigh Ann Gausselin</w:t>
            </w:r>
          </w:p>
          <w:p w14:paraId="07477E4E" w14:textId="572AF8F5" w:rsidR="005579C9" w:rsidRPr="00CF1A49" w:rsidRDefault="00D439B7" w:rsidP="005579C9">
            <w:r>
              <w:t>Web Developer</w:t>
            </w:r>
          </w:p>
        </w:tc>
      </w:tr>
    </w:tbl>
    <w:p w14:paraId="10FC1818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C9388" w14:textId="77777777" w:rsidR="00C720F0" w:rsidRDefault="00C720F0" w:rsidP="0068194B">
      <w:r>
        <w:separator/>
      </w:r>
    </w:p>
    <w:p w14:paraId="18C4B6EE" w14:textId="77777777" w:rsidR="00C720F0" w:rsidRDefault="00C720F0"/>
    <w:p w14:paraId="4DAA78DD" w14:textId="77777777" w:rsidR="00C720F0" w:rsidRDefault="00C720F0"/>
  </w:endnote>
  <w:endnote w:type="continuationSeparator" w:id="0">
    <w:p w14:paraId="2CF916CC" w14:textId="77777777" w:rsidR="00C720F0" w:rsidRDefault="00C720F0" w:rsidP="0068194B">
      <w:r>
        <w:continuationSeparator/>
      </w:r>
    </w:p>
    <w:p w14:paraId="6AEC4EF9" w14:textId="77777777" w:rsidR="00C720F0" w:rsidRDefault="00C720F0"/>
    <w:p w14:paraId="069E8F83" w14:textId="77777777" w:rsidR="00C720F0" w:rsidRDefault="00C720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AE0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527BE" w14:textId="77777777" w:rsidR="00C720F0" w:rsidRDefault="00C720F0" w:rsidP="0068194B">
      <w:r>
        <w:separator/>
      </w:r>
    </w:p>
    <w:p w14:paraId="5D0279F7" w14:textId="77777777" w:rsidR="00C720F0" w:rsidRDefault="00C720F0"/>
    <w:p w14:paraId="430DDFAF" w14:textId="77777777" w:rsidR="00C720F0" w:rsidRDefault="00C720F0"/>
  </w:footnote>
  <w:footnote w:type="continuationSeparator" w:id="0">
    <w:p w14:paraId="07350E60" w14:textId="77777777" w:rsidR="00C720F0" w:rsidRDefault="00C720F0" w:rsidP="0068194B">
      <w:r>
        <w:continuationSeparator/>
      </w:r>
    </w:p>
    <w:p w14:paraId="19753BF0" w14:textId="77777777" w:rsidR="00C720F0" w:rsidRDefault="00C720F0"/>
    <w:p w14:paraId="41892F78" w14:textId="77777777" w:rsidR="00C720F0" w:rsidRDefault="00C720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F094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3D8059" wp14:editId="39719CB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D5E39FB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B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1A3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7032D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7CEF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20F0"/>
    <w:rsid w:val="00C779DA"/>
    <w:rsid w:val="00C814F7"/>
    <w:rsid w:val="00C949A2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39B7"/>
    <w:rsid w:val="00D5137B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8CF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D16CF319DF4E31A101ED2DF76BC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01029-FDFD-4817-B2C2-27EF38D1E919}"/>
      </w:docPartPr>
      <w:docPartBody>
        <w:p w:rsidR="00AA3554" w:rsidRDefault="00CC01F6">
          <w:pPr>
            <w:pStyle w:val="B3D16CF319DF4E31A101ED2DF76BCE0D"/>
          </w:pPr>
          <w:r w:rsidRPr="00CF1A49">
            <w:t>·</w:t>
          </w:r>
        </w:p>
      </w:docPartBody>
    </w:docPart>
    <w:docPart>
      <w:docPartPr>
        <w:name w:val="B593939783624877A9ACCD47BE2CE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6835E-FAAE-4924-9453-C05A307F0D42}"/>
      </w:docPartPr>
      <w:docPartBody>
        <w:p w:rsidR="00AA3554" w:rsidRDefault="00CC01F6">
          <w:pPr>
            <w:pStyle w:val="B593939783624877A9ACCD47BE2CE0B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F6"/>
    <w:rsid w:val="00AA3554"/>
    <w:rsid w:val="00CC01F6"/>
    <w:rsid w:val="00F4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0B02AC32B24A83A9FC6C8BF02F4358">
    <w:name w:val="5D0B02AC32B24A83A9FC6C8BF02F435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30150F3D2D34772A8AB667CBAA7F018">
    <w:name w:val="630150F3D2D34772A8AB667CBAA7F018"/>
  </w:style>
  <w:style w:type="paragraph" w:customStyle="1" w:styleId="594D062B93DF444B9E0E8AA72728564E">
    <w:name w:val="594D062B93DF444B9E0E8AA72728564E"/>
  </w:style>
  <w:style w:type="paragraph" w:customStyle="1" w:styleId="B3D16CF319DF4E31A101ED2DF76BCE0D">
    <w:name w:val="B3D16CF319DF4E31A101ED2DF76BCE0D"/>
  </w:style>
  <w:style w:type="paragraph" w:customStyle="1" w:styleId="232FAB86270446DBA588232A27221F52">
    <w:name w:val="232FAB86270446DBA588232A27221F52"/>
  </w:style>
  <w:style w:type="paragraph" w:customStyle="1" w:styleId="DF0CFADE8C0A4B6F979E28B361C7C9AD">
    <w:name w:val="DF0CFADE8C0A4B6F979E28B361C7C9AD"/>
  </w:style>
  <w:style w:type="paragraph" w:customStyle="1" w:styleId="B593939783624877A9ACCD47BE2CE0B0">
    <w:name w:val="B593939783624877A9ACCD47BE2CE0B0"/>
  </w:style>
  <w:style w:type="paragraph" w:customStyle="1" w:styleId="07CB704E2E504C7D958E4FEA0BE98BB6">
    <w:name w:val="07CB704E2E504C7D958E4FEA0BE98BB6"/>
  </w:style>
  <w:style w:type="paragraph" w:customStyle="1" w:styleId="6077FBA374504EB58B6A7F22E79EF24D">
    <w:name w:val="6077FBA374504EB58B6A7F22E79EF24D"/>
  </w:style>
  <w:style w:type="paragraph" w:customStyle="1" w:styleId="61CBBFC8FC934D11B72073CA5CA7E6B2">
    <w:name w:val="61CBBFC8FC934D11B72073CA5CA7E6B2"/>
  </w:style>
  <w:style w:type="paragraph" w:customStyle="1" w:styleId="DA865F6F9D484140B2553476848796DB">
    <w:name w:val="DA865F6F9D484140B2553476848796DB"/>
  </w:style>
  <w:style w:type="paragraph" w:customStyle="1" w:styleId="76A20F756F1440CFA769D9BC7DB9BD1D">
    <w:name w:val="76A20F756F1440CFA769D9BC7DB9BD1D"/>
  </w:style>
  <w:style w:type="paragraph" w:customStyle="1" w:styleId="AFC3028BFFBF479D80C4E49E934491CA">
    <w:name w:val="AFC3028BFFBF479D80C4E49E934491CA"/>
  </w:style>
  <w:style w:type="paragraph" w:customStyle="1" w:styleId="F40065CF30184C30882C665654ED908A">
    <w:name w:val="F40065CF30184C30882C665654ED908A"/>
  </w:style>
  <w:style w:type="paragraph" w:customStyle="1" w:styleId="297D323D77E246789844171FD46F21AE">
    <w:name w:val="297D323D77E246789844171FD46F21AE"/>
  </w:style>
  <w:style w:type="paragraph" w:customStyle="1" w:styleId="616A7B0FD6924D6996E704A3A97A3EFF">
    <w:name w:val="616A7B0FD6924D6996E704A3A97A3EFF"/>
  </w:style>
  <w:style w:type="paragraph" w:customStyle="1" w:styleId="AB7D1C84136247CF8A676AB0A7758263">
    <w:name w:val="AB7D1C84136247CF8A676AB0A7758263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33BD6249EB60408099FBBB0276335BDC">
    <w:name w:val="33BD6249EB60408099FBBB0276335BD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30A60BEA2BF4E90853A39CBD2904191">
    <w:name w:val="630A60BEA2BF4E90853A39CBD2904191"/>
  </w:style>
  <w:style w:type="paragraph" w:customStyle="1" w:styleId="5E9AD2BFB5914713A8E1B63945C07CA9">
    <w:name w:val="5E9AD2BFB5914713A8E1B63945C07CA9"/>
  </w:style>
  <w:style w:type="paragraph" w:customStyle="1" w:styleId="3348818917DC47DA840BD23E098969B4">
    <w:name w:val="3348818917DC47DA840BD23E09896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2020-11-26T05:26:00Z</dcterms:created>
  <dcterms:modified xsi:type="dcterms:W3CDTF">2020-11-26T06:00:00Z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